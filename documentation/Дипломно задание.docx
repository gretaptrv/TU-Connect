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3620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2ADCB3" wp14:editId="28618550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769DE" w14:textId="77777777"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14:paraId="14B56AC1" w14:textId="77777777"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ADC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" filled="f" stroked="f">
                <v:textbox>
                  <w:txbxContent>
                    <w:p w14:paraId="7E4769DE" w14:textId="77777777"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14:paraId="14B56AC1" w14:textId="77777777"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0441013" wp14:editId="0E2983B8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07198" w14:textId="77777777"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14:paraId="04F2C930" w14:textId="77777777"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14:paraId="711CD861" w14:textId="77777777" w:rsidR="00A401DD" w:rsidRDefault="00DC7E6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41013"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" o:allowincell="f" filled="f" stroked="f">
                <v:textbox>
                  <w:txbxContent>
                    <w:p w14:paraId="6E607198" w14:textId="77777777"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14:paraId="04F2C930" w14:textId="77777777"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14:paraId="711CD861" w14:textId="77777777" w:rsidR="00A401DD" w:rsidRDefault="00DC7E6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/>
        </w:rPr>
        <w:drawing>
          <wp:inline distT="0" distB="0" distL="0" distR="0" wp14:anchorId="69AEE303" wp14:editId="7547DAA1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35FB" w14:textId="77777777" w:rsidR="003E73C0" w:rsidRDefault="003E73C0">
      <w:pPr>
        <w:rPr>
          <w:lang w:val="bg-BG"/>
        </w:rPr>
      </w:pPr>
    </w:p>
    <w:p w14:paraId="0D7C952F" w14:textId="77777777"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45DB7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45DB7">
        <w:rPr>
          <w:sz w:val="22"/>
          <w:lang w:val="bg-BG"/>
        </w:rPr>
        <w:t>Т</w:t>
      </w:r>
      <w:r w:rsidR="007908F4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7908F4">
        <w:rPr>
          <w:sz w:val="22"/>
          <w:lang w:val="bg-BG"/>
        </w:rPr>
        <w:t>1</w:t>
      </w:r>
    </w:p>
    <w:p w14:paraId="7F73EBFC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609B4BF2" wp14:editId="40BD6DB0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37B8104C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" o:allowincell="f" strokeweight="3pt"/>
            </w:pict>
          </mc:Fallback>
        </mc:AlternateContent>
      </w:r>
    </w:p>
    <w:p w14:paraId="1D31206E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E25CC8F" wp14:editId="4B2558B3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32D2F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14:paraId="62994DCC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14:paraId="2E4A7044" w14:textId="77777777"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0E77E1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CC8F"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" o:allowincell="f" filled="f" stroked="f">
                <v:textbox>
                  <w:txbxContent>
                    <w:p w14:paraId="49732D2F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14:paraId="62994DCC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14:paraId="2E4A7044" w14:textId="77777777"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0E77E1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2C8A131" wp14:editId="15DCD0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AAC28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14:paraId="66CB5AF6" w14:textId="77777777"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14:paraId="226D86CE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14:paraId="5ED954D7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8A131"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" o:allowincell="f" filled="f" stroked="f">
                <v:textbox>
                  <w:txbxContent>
                    <w:p w14:paraId="369AAC28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14:paraId="66CB5AF6" w14:textId="77777777"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14:paraId="226D86CE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14:paraId="5ED954D7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B5D56F" w14:textId="77777777" w:rsidR="003E73C0" w:rsidRDefault="003E73C0">
      <w:pPr>
        <w:rPr>
          <w:lang w:val="bg-BG"/>
        </w:rPr>
      </w:pPr>
    </w:p>
    <w:p w14:paraId="5AC9C303" w14:textId="77777777" w:rsidR="003E73C0" w:rsidRDefault="003E73C0">
      <w:pPr>
        <w:rPr>
          <w:lang w:val="bg-BG"/>
        </w:rPr>
      </w:pPr>
    </w:p>
    <w:p w14:paraId="094B3312" w14:textId="77777777" w:rsidR="003E73C0" w:rsidRDefault="003E73C0">
      <w:pPr>
        <w:rPr>
          <w:lang w:val="bg-BG"/>
        </w:rPr>
      </w:pPr>
    </w:p>
    <w:p w14:paraId="24F2E47A" w14:textId="77777777" w:rsidR="003E73C0" w:rsidRDefault="003E73C0">
      <w:pPr>
        <w:rPr>
          <w:lang w:val="bg-BG"/>
        </w:rPr>
      </w:pPr>
    </w:p>
    <w:p w14:paraId="1533D2DF" w14:textId="77777777" w:rsidR="000530F8" w:rsidRDefault="009223C7">
      <w:pPr>
        <w:rPr>
          <w:lang w:val="bg-BG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14:paraId="002D717C" w14:textId="77777777" w:rsidR="003E73C0" w:rsidRPr="000E77E1" w:rsidRDefault="003E73C0">
      <w:pPr>
        <w:pStyle w:val="Heading3"/>
        <w:rPr>
          <w:lang w:val="en-US"/>
        </w:rPr>
      </w:pPr>
      <w:r w:rsidRPr="00AD56AC">
        <w:t>ДИПЛОМНО ЗАДАНИЕ</w:t>
      </w:r>
    </w:p>
    <w:p w14:paraId="6A674590" w14:textId="77777777" w:rsidR="002C3BAA" w:rsidRPr="00AD56AC" w:rsidRDefault="002C3BAA" w:rsidP="00882818">
      <w:pPr>
        <w:jc w:val="center"/>
        <w:rPr>
          <w:b/>
          <w:lang w:val="bg-BG"/>
        </w:rPr>
      </w:pPr>
    </w:p>
    <w:p w14:paraId="16E482E7" w14:textId="77777777"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2C3BAA" w:rsidRPr="00AD56AC">
        <w:rPr>
          <w:b/>
          <w:lang w:val="bg-BG"/>
        </w:rPr>
        <w:t xml:space="preserve"> по КОМПЮТЪРН</w:t>
      </w:r>
      <w:r w:rsidR="00D70253">
        <w:rPr>
          <w:b/>
          <w:lang w:val="bg-BG"/>
        </w:rPr>
        <w:t>О</w:t>
      </w:r>
      <w:r w:rsidR="002C3BAA" w:rsidRPr="00AD56AC">
        <w:rPr>
          <w:b/>
          <w:lang w:val="bg-BG"/>
        </w:rPr>
        <w:t xml:space="preserve"> И </w:t>
      </w:r>
      <w:r w:rsidR="00D70253">
        <w:rPr>
          <w:b/>
          <w:lang w:val="bg-BG"/>
        </w:rPr>
        <w:t xml:space="preserve">СОФТУЕРНО </w:t>
      </w:r>
      <w:r w:rsidR="004E3ACA">
        <w:rPr>
          <w:b/>
          <w:lang w:val="bg-BG"/>
        </w:rPr>
        <w:t>ИНЖЕНЕРСТВО</w:t>
      </w:r>
    </w:p>
    <w:p w14:paraId="577E94C2" w14:textId="77777777" w:rsidR="00882818" w:rsidRPr="00AD56AC" w:rsidRDefault="00882818">
      <w:pPr>
        <w:rPr>
          <w:sz w:val="16"/>
          <w:szCs w:val="16"/>
          <w:lang w:val="bg-BG"/>
        </w:rPr>
      </w:pPr>
    </w:p>
    <w:p w14:paraId="2E1DC333" w14:textId="77777777" w:rsidR="00CB5F9A" w:rsidRPr="00AD56AC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14:paraId="090B886B" w14:textId="77777777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14:paraId="39D65C6A" w14:textId="77777777" w:rsidR="00B66A9B" w:rsidRDefault="00EF10C2" w:rsidP="00EF10C2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B66A9B">
              <w:rPr>
                <w:lang w:val="bg-BG"/>
              </w:rPr>
              <w:t xml:space="preserve">Грета Петрова Петрова, 121219115, ул. "Тодор Недков" 16, </w:t>
            </w:r>
          </w:p>
          <w:p w14:paraId="46D64482" w14:textId="062B6090" w:rsidR="00EF10C2" w:rsidRPr="00AD56AC" w:rsidRDefault="00B66A9B" w:rsidP="00EF10C2">
            <w:pPr>
              <w:rPr>
                <w:b/>
                <w:lang w:val="bg-BG"/>
              </w:rPr>
            </w:pPr>
            <w:r>
              <w:rPr>
                <w:lang w:val="bg-BG"/>
              </w:rPr>
              <w:t xml:space="preserve">            0887994212, </w:t>
            </w:r>
            <w:r>
              <w:rPr>
                <w:lang w:val="en-US"/>
              </w:rPr>
              <w:t>gretaptrv@gmail.com</w:t>
            </w:r>
            <w:r w:rsidR="00EF10C2" w:rsidRPr="00AD56AC">
              <w:rPr>
                <w:lang w:val="bg-BG"/>
              </w:rPr>
              <w:fldChar w:fldCharType="end"/>
            </w:r>
          </w:p>
          <w:p w14:paraId="250F05EC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14:paraId="4C62E847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14:paraId="0975D8D1" w14:textId="77777777"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4E3ACA" w14:paraId="1216346C" w14:textId="77777777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14:paraId="1A7D3715" w14:textId="77777777"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14:paraId="50B6DBAC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4E3ACA" w14:paraId="22D11C9C" w14:textId="77777777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8E5CC07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19AA523A" w14:textId="77777777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14:paraId="4B434E15" w14:textId="0BCCE993"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B66A9B">
              <w:t>Система за поддържане на информация за преподавателите в Технически университет София, ФКСТ, която осигурява връзка с тях за студентите</w:t>
            </w:r>
            <w:r w:rsidRPr="00AD56AC">
              <w:fldChar w:fldCharType="end"/>
            </w:r>
          </w:p>
          <w:p w14:paraId="70176B6B" w14:textId="77777777" w:rsidR="002658B7" w:rsidRPr="00AD56AC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14:paraId="4D80E85F" w14:textId="77777777" w:rsidR="002658B7" w:rsidRPr="00AD56AC" w:rsidRDefault="002658B7">
            <w:pPr>
              <w:rPr>
                <w:b/>
                <w:lang w:val="bg-BG"/>
              </w:rPr>
            </w:pPr>
          </w:p>
          <w:p w14:paraId="655F7221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0044A598" w14:textId="77777777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62146AD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A118E4" w14:textId="77777777" w:rsidR="002658B7" w:rsidRPr="00AD56AC" w:rsidRDefault="002658B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180B12E0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649165A0" w14:textId="77777777"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38F487D0" w14:textId="77777777"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14:paraId="3E633C0E" w14:textId="77777777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7BDFECD2" w14:textId="77777777"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14:paraId="588D1F23" w14:textId="7C7A796D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B66A9B">
              <w:rPr>
                <w:noProof/>
                <w:lang w:val="bg-BG"/>
              </w:rPr>
              <w:t xml:space="preserve">За изпълнението на заданието са използвани </w:t>
            </w:r>
            <w:r w:rsidR="00B66A9B">
              <w:rPr>
                <w:noProof/>
                <w:lang w:val="en-US"/>
              </w:rPr>
              <w:t>Java, TypeScript, Angular, Spring Framework, Intellij Ultimate IDE, Postman, HSQL, Maven</w:t>
            </w:r>
            <w:r w:rsidR="002658B7" w:rsidRPr="00AD56AC">
              <w:rPr>
                <w:lang w:val="bg-BG"/>
              </w:rPr>
              <w:fldChar w:fldCharType="end"/>
            </w:r>
          </w:p>
          <w:p w14:paraId="38F05C74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14:paraId="7817A6B4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32B28C3C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0003B7E3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29B227EE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216C5526" w14:textId="77777777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06BAB8FF" w14:textId="77777777"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14:paraId="4457CCA4" w14:textId="14CB61CE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91D2F">
              <w:rPr>
                <w:lang w:val="bg-BG"/>
              </w:rPr>
              <w:t xml:space="preserve">1. </w:t>
            </w:r>
            <w:r w:rsidR="002809C5">
              <w:rPr>
                <w:lang w:val="bg-BG"/>
              </w:rPr>
              <w:t>Преглед на проблема по литературни данни</w:t>
            </w:r>
            <w:r w:rsidR="002658B7" w:rsidRPr="00AD56AC">
              <w:rPr>
                <w:lang w:val="bg-BG"/>
              </w:rPr>
              <w:fldChar w:fldCharType="end"/>
            </w:r>
          </w:p>
          <w:p w14:paraId="77528209" w14:textId="6810B8C2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91D2F">
              <w:rPr>
                <w:noProof/>
                <w:lang w:val="bg-BG"/>
              </w:rPr>
              <w:t>2. Архитектура на приложението и избор на технологии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3537C52" w14:textId="6AB5605D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91D2F">
              <w:rPr>
                <w:noProof/>
                <w:lang w:val="bg-BG"/>
              </w:rPr>
              <w:t>3. Програмна реализация</w:t>
            </w:r>
            <w:r w:rsidR="000C0574" w:rsidRPr="00AD56AC">
              <w:rPr>
                <w:lang w:val="bg-BG"/>
              </w:rPr>
              <w:fldChar w:fldCharType="end"/>
            </w:r>
          </w:p>
          <w:p w14:paraId="24D522BE" w14:textId="237EDB7B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91D2F">
              <w:rPr>
                <w:noProof/>
                <w:lang w:val="bg-BG"/>
              </w:rPr>
              <w:t>4. Заключение и бъдещи подобрение</w:t>
            </w:r>
            <w:r w:rsidR="000C0574" w:rsidRPr="00AD56AC">
              <w:rPr>
                <w:lang w:val="bg-BG"/>
              </w:rPr>
              <w:fldChar w:fldCharType="end"/>
            </w:r>
          </w:p>
          <w:p w14:paraId="1FA29B68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C30AA17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1FA0EDF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611944AC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27DC2B74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540B6467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541795D7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3405235F" w14:textId="77777777" w:rsidTr="004E3ACA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14:paraId="447BCC85" w14:textId="77777777"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14:paraId="5C61D9D0" w14:textId="14E909B9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4B2327">
              <w:rPr>
                <w:lang w:val="bg-BG"/>
              </w:rPr>
              <w:t> </w:t>
            </w:r>
            <w:r w:rsidR="004B2327">
              <w:rPr>
                <w:lang w:val="bg-BG"/>
              </w:rPr>
              <w:t> </w:t>
            </w:r>
            <w:r w:rsidR="004B2327">
              <w:rPr>
                <w:lang w:val="bg-BG"/>
              </w:rPr>
              <w:t> </w:t>
            </w:r>
            <w:r w:rsidR="004B2327">
              <w:rPr>
                <w:lang w:val="bg-BG"/>
              </w:rPr>
              <w:t> </w:t>
            </w:r>
            <w:r w:rsidR="004B2327">
              <w:rPr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14:paraId="30EDF60D" w14:textId="77777777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7B997CF2" w14:textId="77777777" w:rsidTr="004E3ACA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14:paraId="442AB466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14:paraId="3557926F" w14:textId="77777777"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14:paraId="27F4015A" w14:textId="77777777" w:rsidTr="004E3ACA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B3AD6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D0560" w14:textId="77777777"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D56AC" w14:paraId="33D7EBDC" w14:textId="77777777" w:rsidTr="004E3ACA">
        <w:trPr>
          <w:trHeight w:hRule="exact" w:val="42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6E4AC7D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DBA2C9A" w14:textId="77777777"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DC6B9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64CD5237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051AC7" w:rsidRPr="00AD56AC" w14:paraId="3A96521B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7D8035A1" w14:textId="77777777"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AD56AC" w14:paraId="0897ABC7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33D8AFF3" w14:textId="77777777"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9E696E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BD7F1B">
              <w:rPr>
                <w:lang w:val="bg-BG"/>
              </w:rPr>
              <w:t>М</w:t>
            </w:r>
            <w:r w:rsidRPr="00AD56AC">
              <w:rPr>
                <w:lang w:val="bg-BG"/>
              </w:rPr>
              <w:t xml:space="preserve">. </w:t>
            </w:r>
            <w:r w:rsidR="00BD7F1B">
              <w:rPr>
                <w:lang w:val="bg-BG"/>
              </w:rPr>
              <w:t>Лазаров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14:paraId="1AE2C476" w14:textId="77777777" w:rsidR="00051AC7" w:rsidRPr="00AD56AC" w:rsidRDefault="00051AC7">
            <w:pPr>
              <w:rPr>
                <w:lang w:val="bg-BG"/>
              </w:rPr>
            </w:pPr>
          </w:p>
        </w:tc>
      </w:tr>
    </w:tbl>
    <w:p w14:paraId="3DA59AA7" w14:textId="77777777" w:rsidR="003E73C0" w:rsidRPr="00E04C1A" w:rsidRDefault="003E73C0" w:rsidP="004E3ACA"/>
    <w:sectPr w:rsidR="003E73C0" w:rsidRPr="00E04C1A" w:rsidSect="00414057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488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bg/jhXjN6GRrGL4zVZgn3dqrKoZyyRLdWMTyakOcHc+r2Uq/a0amq1C3kJEOSIwj9Bo8M4i6wnYFEHVNRqeiw==" w:salt="d0FZdctBbHfHlZ9/KFQLIA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9B"/>
    <w:rsid w:val="000303C3"/>
    <w:rsid w:val="00051AC7"/>
    <w:rsid w:val="000530F8"/>
    <w:rsid w:val="000C0574"/>
    <w:rsid w:val="000E77E1"/>
    <w:rsid w:val="000F3C9C"/>
    <w:rsid w:val="00101C98"/>
    <w:rsid w:val="001402FB"/>
    <w:rsid w:val="00236771"/>
    <w:rsid w:val="002405C0"/>
    <w:rsid w:val="00245DB7"/>
    <w:rsid w:val="002658B7"/>
    <w:rsid w:val="00274DDC"/>
    <w:rsid w:val="002809C5"/>
    <w:rsid w:val="002C3692"/>
    <w:rsid w:val="002C3BAA"/>
    <w:rsid w:val="002E3830"/>
    <w:rsid w:val="003D630D"/>
    <w:rsid w:val="003E73C0"/>
    <w:rsid w:val="003F6044"/>
    <w:rsid w:val="00414057"/>
    <w:rsid w:val="00454913"/>
    <w:rsid w:val="0048490B"/>
    <w:rsid w:val="004B2327"/>
    <w:rsid w:val="004C2B5E"/>
    <w:rsid w:val="004D677D"/>
    <w:rsid w:val="004E3ACA"/>
    <w:rsid w:val="00503AE0"/>
    <w:rsid w:val="005C2A4B"/>
    <w:rsid w:val="005C3CF5"/>
    <w:rsid w:val="0060245F"/>
    <w:rsid w:val="00731F8E"/>
    <w:rsid w:val="0077307F"/>
    <w:rsid w:val="007908F4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91D2F"/>
    <w:rsid w:val="00AB6E0D"/>
    <w:rsid w:val="00AD56AC"/>
    <w:rsid w:val="00B26D07"/>
    <w:rsid w:val="00B66A9B"/>
    <w:rsid w:val="00B94B42"/>
    <w:rsid w:val="00BD7F1B"/>
    <w:rsid w:val="00BE6969"/>
    <w:rsid w:val="00C01B0C"/>
    <w:rsid w:val="00C52675"/>
    <w:rsid w:val="00C52B96"/>
    <w:rsid w:val="00C531EE"/>
    <w:rsid w:val="00CB5F9A"/>
    <w:rsid w:val="00CD7CA1"/>
    <w:rsid w:val="00D22B42"/>
    <w:rsid w:val="00D26C48"/>
    <w:rsid w:val="00D70253"/>
    <w:rsid w:val="00DA0785"/>
    <w:rsid w:val="00DC7E27"/>
    <w:rsid w:val="00DC7E6D"/>
    <w:rsid w:val="00E04C1A"/>
    <w:rsid w:val="00E22722"/>
    <w:rsid w:val="00E80534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8831E"/>
  <w15:chartTrackingRefBased/>
  <w15:docId w15:val="{A4735C46-CEE7-43A9-8F17-68D0336B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tapetrova\Downloads\Dipl_b_KSI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a0679f-09fa-4528-8ac1-fa7f6af28b52}" enabled="1" method="Standard" siteId="{07018c2a-e7d8-4bf1-9456-092ad6aecf0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Dipl_b_KSI(2).dotx</Template>
  <TotalTime>127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Greta Petrova</dc:creator>
  <cp:keywords/>
  <cp:lastModifiedBy>Greta Petrova</cp:lastModifiedBy>
  <cp:revision>3</cp:revision>
  <cp:lastPrinted>2006-10-23T14:15:00Z</cp:lastPrinted>
  <dcterms:created xsi:type="dcterms:W3CDTF">2024-01-14T08:24:00Z</dcterms:created>
  <dcterms:modified xsi:type="dcterms:W3CDTF">2024-01-17T11:12:00Z</dcterms:modified>
</cp:coreProperties>
</file>